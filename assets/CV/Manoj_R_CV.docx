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E0BD2FE" w14:textId="77777777" w:rsidTr="00381D09">
        <w:trPr>
          <w:trHeight w:hRule="exact" w:val="170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08BDFCD" w14:textId="77777777" w:rsidR="00692703" w:rsidRPr="000C4B66" w:rsidRDefault="005804C8" w:rsidP="00913946">
            <w:pPr>
              <w:pStyle w:val="Title"/>
              <w:rPr>
                <w:color w:val="auto"/>
              </w:rPr>
            </w:pPr>
            <w:r w:rsidRPr="000C4B66">
              <w:rPr>
                <w:b/>
                <w:color w:val="auto"/>
              </w:rPr>
              <w:t>MANOJ</w:t>
            </w:r>
            <w:r w:rsidR="00692703" w:rsidRPr="000C4B66">
              <w:rPr>
                <w:color w:val="auto"/>
              </w:rPr>
              <w:t xml:space="preserve"> </w:t>
            </w:r>
            <w:r w:rsidRPr="000C4B66">
              <w:rPr>
                <w:rStyle w:val="IntenseEmphasis"/>
                <w:color w:val="auto"/>
              </w:rPr>
              <w:t>R</w:t>
            </w:r>
          </w:p>
          <w:p w14:paraId="31156EBA" w14:textId="6CB03684" w:rsidR="00692703" w:rsidRPr="00CF1A49" w:rsidRDefault="00153209" w:rsidP="00C86B46">
            <w:pPr>
              <w:pStyle w:val="ContactInfo"/>
              <w:contextualSpacing w:val="0"/>
            </w:pPr>
            <w:r>
              <w:t>Salem, India</w:t>
            </w:r>
            <w:r w:rsidR="00C86B46">
              <w:t xml:space="preserve">. </w:t>
            </w:r>
            <w:r w:rsidR="005804C8">
              <w:t>7904224995</w:t>
            </w:r>
          </w:p>
          <w:p w14:paraId="1E459257" w14:textId="43934152" w:rsidR="00692703" w:rsidRPr="00CF1A49" w:rsidRDefault="00B83F60" w:rsidP="00913946">
            <w:pPr>
              <w:pStyle w:val="ContactInfoEmphasis"/>
              <w:contextualSpacing w:val="0"/>
            </w:pPr>
            <w:hyperlink r:id="rId8" w:history="1">
              <w:r w:rsidR="000C4B66" w:rsidRPr="000C4B66">
                <w:rPr>
                  <w:rStyle w:val="Hyperlink"/>
                </w:rPr>
                <w:t>manoraj1107@gmail.com</w:t>
              </w:r>
            </w:hyperlink>
            <w:r w:rsidR="000C4B66">
              <w:rPr>
                <w:color w:val="000000" w:themeColor="text1"/>
              </w:rPr>
              <w:t xml:space="preserve">  </w:t>
            </w:r>
            <w:sdt>
              <w:sdtPr>
                <w:alias w:val="Divider dot:"/>
                <w:tag w:val="Divider dot:"/>
                <w:id w:val="2000459528"/>
                <w:placeholder>
                  <w:docPart w:val="BDF3498F93F442B6AE5D385B4285849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153209" w:rsidRPr="00153209">
                <w:rPr>
                  <w:rStyle w:val="Hyperlink"/>
                </w:rPr>
                <w:t>LinkedIn Profile</w:t>
              </w:r>
            </w:hyperlink>
            <w:r w:rsidR="00692703" w:rsidRPr="00CF1A49">
              <w:t xml:space="preserve"> </w:t>
            </w:r>
          </w:p>
        </w:tc>
      </w:tr>
      <w:tr w:rsidR="009571D8" w:rsidRPr="00CF1A49" w14:paraId="5E75220D" w14:textId="77777777" w:rsidTr="00692703">
        <w:tc>
          <w:tcPr>
            <w:tcW w:w="9360" w:type="dxa"/>
            <w:tcMar>
              <w:top w:w="432" w:type="dxa"/>
            </w:tcMar>
          </w:tcPr>
          <w:p w14:paraId="56AA4DBD" w14:textId="77777777" w:rsidR="001755A8" w:rsidRPr="00CF1A49" w:rsidRDefault="006355D1" w:rsidP="00913946">
            <w:pPr>
              <w:contextualSpacing w:val="0"/>
            </w:pPr>
            <w:r>
              <w:t xml:space="preserve">    </w:t>
            </w:r>
            <w:r w:rsidR="005804C8">
              <w:t>Highly-motivated employee with desire to take on new challenges. Strong worth ethic, adaptability and exceptional interpersonal skills. Adept at working effectively unsupervised and quickly mastering new skills.</w:t>
            </w:r>
          </w:p>
        </w:tc>
      </w:tr>
    </w:tbl>
    <w:p w14:paraId="4EA8371F" w14:textId="77777777" w:rsidR="004E01EB" w:rsidRPr="00CF1A49" w:rsidRDefault="00B83F6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164EF841D6C40789FF39FAC185775A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F27B93A" w14:textId="77777777" w:rsidTr="00D66A52">
        <w:tc>
          <w:tcPr>
            <w:tcW w:w="9355" w:type="dxa"/>
          </w:tcPr>
          <w:p w14:paraId="26577768" w14:textId="77777777" w:rsidR="001D0BF1" w:rsidRPr="00CF1A49" w:rsidRDefault="005804C8" w:rsidP="001D0BF1">
            <w:pPr>
              <w:pStyle w:val="Heading3"/>
              <w:contextualSpacing w:val="0"/>
              <w:outlineLvl w:val="2"/>
            </w:pPr>
            <w:r>
              <w:t>12/2021</w:t>
            </w:r>
            <w:r w:rsidR="001D0BF1" w:rsidRPr="00CF1A49">
              <w:t xml:space="preserve"> – </w:t>
            </w:r>
            <w:r>
              <w:t>Current</w:t>
            </w:r>
          </w:p>
          <w:p w14:paraId="00DF7364" w14:textId="15C67E29" w:rsidR="001E3120" w:rsidRDefault="005804C8" w:rsidP="00C969C6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153209">
              <w:rPr>
                <w:color w:val="000000" w:themeColor="text1"/>
              </w:rPr>
              <w:t>S</w:t>
            </w:r>
            <w:r w:rsidR="007B5373">
              <w:rPr>
                <w:color w:val="000000" w:themeColor="text1"/>
              </w:rPr>
              <w:t>enior S</w:t>
            </w:r>
            <w:r w:rsidRPr="00153209">
              <w:rPr>
                <w:color w:val="000000" w:themeColor="text1"/>
              </w:rPr>
              <w:t>ystem associate</w:t>
            </w:r>
            <w:r w:rsidR="00BE5E01">
              <w:rPr>
                <w:color w:val="000000" w:themeColor="text1"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Infosys LIMITED</w:t>
            </w:r>
          </w:p>
          <w:p w14:paraId="50D16364" w14:textId="0142549A" w:rsidR="00C969C6" w:rsidRPr="00C969C6" w:rsidRDefault="00C969C6" w:rsidP="00C969C6">
            <w:pPr>
              <w:pStyle w:val="Heading1"/>
              <w:outlineLvl w:val="0"/>
              <w:rPr>
                <w:sz w:val="24"/>
              </w:rPr>
            </w:pPr>
            <w:r w:rsidRPr="00C969C6">
              <w:rPr>
                <w:sz w:val="24"/>
              </w:rPr>
              <w:t xml:space="preserve">Project: </w:t>
            </w:r>
            <w:r w:rsidRPr="00C969C6">
              <w:rPr>
                <w:sz w:val="24"/>
                <w:szCs w:val="28"/>
              </w:rPr>
              <w:t>Finacle</w:t>
            </w:r>
          </w:p>
          <w:p w14:paraId="048C8DC7" w14:textId="0BDEC5AE" w:rsidR="00C969C6" w:rsidRPr="00CF1A49" w:rsidRDefault="00C969C6" w:rsidP="00C969C6">
            <w:r>
              <w:t xml:space="preserve">       A banking application used by bankers, providing banking solutions to customers. It has a wide range of functionalities including opening personal and business accounts, making deposits and much more.</w:t>
            </w:r>
          </w:p>
        </w:tc>
      </w:tr>
      <w:tr w:rsidR="00F61DF9" w:rsidRPr="00CF1A49" w14:paraId="0E0CFB0E" w14:textId="77777777" w:rsidTr="00C969C6">
        <w:trPr>
          <w:trHeight w:val="6872"/>
        </w:trPr>
        <w:tc>
          <w:tcPr>
            <w:tcW w:w="9355" w:type="dxa"/>
            <w:tcMar>
              <w:top w:w="216" w:type="dxa"/>
            </w:tcMar>
          </w:tcPr>
          <w:p w14:paraId="51F9A6CF" w14:textId="77777777" w:rsidR="009569D4" w:rsidRPr="009569D4" w:rsidRDefault="009569D4" w:rsidP="009569D4">
            <w:pPr>
              <w:spacing w:line="276" w:lineRule="auto"/>
              <w:rPr>
                <w:b/>
                <w:color w:val="161616" w:themeColor="text2"/>
                <w:sz w:val="24"/>
                <w:szCs w:val="24"/>
              </w:rPr>
            </w:pPr>
            <w:r w:rsidRPr="009569D4">
              <w:rPr>
                <w:b/>
                <w:color w:val="161616" w:themeColor="text2"/>
                <w:sz w:val="24"/>
                <w:szCs w:val="24"/>
              </w:rPr>
              <w:t>Responsibilities:</w:t>
            </w:r>
          </w:p>
          <w:p w14:paraId="1166D193" w14:textId="77777777" w:rsidR="00D20502" w:rsidRDefault="00D20502" w:rsidP="00D20502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Acted as a versatile professional, serving as both a Database Administrator (DBA) and a Tester.</w:t>
            </w:r>
          </w:p>
          <w:p w14:paraId="3082B045" w14:textId="77777777" w:rsidR="00D20502" w:rsidRDefault="00D20502" w:rsidP="00D20502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Installed, configured, diagnosed, and maintained Web Applications, ensuring uninterrupted service.</w:t>
            </w:r>
          </w:p>
          <w:p w14:paraId="20B125EE" w14:textId="25E00999" w:rsidR="00D20502" w:rsidRDefault="00D20502" w:rsidP="00D20502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Managed the patching process for applications and offered technical support for IBM WebSphere, WebLogic and JBoss Applications.</w:t>
            </w:r>
          </w:p>
          <w:p w14:paraId="4708CD4A" w14:textId="5B51906A" w:rsidR="00D20502" w:rsidRDefault="00D20502" w:rsidP="00D20502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Proficiently created, migrated and maintained Oracle, Mongo and PostgreSQL Databases.</w:t>
            </w:r>
          </w:p>
          <w:p w14:paraId="37B861B5" w14:textId="77777777" w:rsidR="00D20502" w:rsidRDefault="00D20502" w:rsidP="00D20502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Translated manual test cases into live applications and conducted both automated and manual API testing.</w:t>
            </w:r>
          </w:p>
          <w:p w14:paraId="37891DB8" w14:textId="77777777" w:rsidR="00D20502" w:rsidRDefault="00D20502" w:rsidP="00D20502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Successfully installed, configured, deployed images, and provided technical support for Docker and Kubernetes (K8S)-based Web Applications.</w:t>
            </w:r>
          </w:p>
          <w:p w14:paraId="2245E1D4" w14:textId="77777777" w:rsidR="00D20502" w:rsidRDefault="00D20502" w:rsidP="00D20502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Configured automated tasks such as Patch Deployment, DB Refresh, and Application Restart using Jenkins.</w:t>
            </w:r>
          </w:p>
          <w:p w14:paraId="6DF54E84" w14:textId="77777777" w:rsidR="00D20502" w:rsidRDefault="00D20502" w:rsidP="00D20502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Developed, managed, and executed comprehensive Test Plans, focusing on the Banking domain.</w:t>
            </w:r>
          </w:p>
          <w:p w14:paraId="76D2093F" w14:textId="77777777" w:rsidR="00D20502" w:rsidRDefault="00D20502" w:rsidP="00D20502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Conducted Knowledge Transfer (KT) sessions to ensure team members' proficiency and prepared comprehensive documentation.</w:t>
            </w:r>
          </w:p>
          <w:p w14:paraId="19AC0009" w14:textId="675351FC" w:rsidR="00C969C6" w:rsidRDefault="00D20502" w:rsidP="00C969C6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Demonstrated expertise in server maintenance and promptly resolved vulnerabilities to enhance server security.</w:t>
            </w:r>
          </w:p>
          <w:p w14:paraId="1508CF7F" w14:textId="496FEC52" w:rsidR="00C969C6" w:rsidRDefault="00C969C6" w:rsidP="00C969C6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 w:rsidRPr="00C969C6">
              <w:t>Designed and implemented a tool to automate database management, patch deployment, and web application restart processes, consolidating these tasks across different servers into a single, user-friendly interface.</w:t>
            </w:r>
          </w:p>
        </w:tc>
      </w:tr>
    </w:tbl>
    <w:sdt>
      <w:sdtPr>
        <w:alias w:val="Education:"/>
        <w:tag w:val="Education:"/>
        <w:id w:val="-1908763273"/>
        <w:placeholder>
          <w:docPart w:val="147E034E2EFD4803976D5A61EDF80F7D"/>
        </w:placeholder>
        <w:temporary/>
        <w:showingPlcHdr/>
        <w15:appearance w15:val="hidden"/>
      </w:sdtPr>
      <w:sdtEndPr/>
      <w:sdtContent>
        <w:p w14:paraId="2307F93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"/>
        <w:gridCol w:w="4562"/>
        <w:gridCol w:w="4656"/>
        <w:gridCol w:w="25"/>
      </w:tblGrid>
      <w:tr w:rsidR="001D0BF1" w:rsidRPr="00CF1A49" w14:paraId="2421A642" w14:textId="77777777" w:rsidTr="00E20E8B">
        <w:trPr>
          <w:gridBefore w:val="1"/>
          <w:wBefore w:w="95" w:type="dxa"/>
          <w:trHeight w:val="2226"/>
        </w:trPr>
        <w:tc>
          <w:tcPr>
            <w:tcW w:w="9290" w:type="dxa"/>
            <w:gridSpan w:val="3"/>
          </w:tcPr>
          <w:p w14:paraId="03F178FF" w14:textId="77777777" w:rsidR="001D0BF1" w:rsidRPr="00CF1A49" w:rsidRDefault="005804C8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2016</w:t>
            </w:r>
          </w:p>
          <w:p w14:paraId="61BB8E53" w14:textId="77777777" w:rsidR="001D0BF1" w:rsidRPr="00CF1A49" w:rsidRDefault="005804C8" w:rsidP="001D0BF1">
            <w:pPr>
              <w:pStyle w:val="Heading2"/>
              <w:contextualSpacing w:val="0"/>
              <w:outlineLvl w:val="1"/>
            </w:pPr>
            <w:r w:rsidRPr="00153209">
              <w:rPr>
                <w:color w:val="000000" w:themeColor="text1"/>
              </w:rPr>
              <w:t>SSLC</w:t>
            </w:r>
            <w:r w:rsidR="001D0BF1" w:rsidRPr="00153209">
              <w:rPr>
                <w:color w:val="000000" w:themeColor="text1"/>
              </w:rPr>
              <w:t xml:space="preserve">, </w:t>
            </w:r>
            <w:r>
              <w:rPr>
                <w:rStyle w:val="SubtleReference"/>
              </w:rPr>
              <w:t>Kalaimagal matric higher secondary school</w:t>
            </w:r>
          </w:p>
          <w:p w14:paraId="734FEF20" w14:textId="77777777" w:rsidR="007538DC" w:rsidRDefault="005804C8" w:rsidP="007538DC">
            <w:pPr>
              <w:contextualSpacing w:val="0"/>
            </w:pPr>
            <w:r>
              <w:t>With the percentage of 82%</w:t>
            </w:r>
          </w:p>
          <w:p w14:paraId="5C958AD2" w14:textId="77777777" w:rsidR="005804C8" w:rsidRDefault="005804C8" w:rsidP="007538DC">
            <w:pPr>
              <w:contextualSpacing w:val="0"/>
            </w:pPr>
          </w:p>
          <w:p w14:paraId="6FFB7F37" w14:textId="77777777" w:rsidR="005804C8" w:rsidRPr="00CF1A49" w:rsidRDefault="005804C8" w:rsidP="005804C8">
            <w:pPr>
              <w:pStyle w:val="Heading3"/>
              <w:contextualSpacing w:val="0"/>
              <w:outlineLvl w:val="2"/>
            </w:pPr>
            <w:r>
              <w:t>april</w:t>
            </w:r>
            <w:r w:rsidRPr="00CF1A49">
              <w:t xml:space="preserve"> </w:t>
            </w:r>
            <w:r>
              <w:t>2018</w:t>
            </w:r>
          </w:p>
          <w:p w14:paraId="1E4C5486" w14:textId="77777777" w:rsidR="005804C8" w:rsidRPr="00CF1A49" w:rsidRDefault="005804C8" w:rsidP="005804C8">
            <w:pPr>
              <w:pStyle w:val="Heading2"/>
              <w:contextualSpacing w:val="0"/>
              <w:outlineLvl w:val="1"/>
            </w:pPr>
            <w:r w:rsidRPr="00153209">
              <w:rPr>
                <w:color w:val="000000" w:themeColor="text1"/>
              </w:rPr>
              <w:t xml:space="preserve">HSC, </w:t>
            </w:r>
            <w:r>
              <w:rPr>
                <w:rStyle w:val="SubtleReference"/>
              </w:rPr>
              <w:t>Kalaimagal matric higher secondary school</w:t>
            </w:r>
          </w:p>
          <w:p w14:paraId="71534F99" w14:textId="77777777" w:rsidR="005804C8" w:rsidRPr="00CF1A49" w:rsidRDefault="005804C8" w:rsidP="005804C8">
            <w:pPr>
              <w:contextualSpacing w:val="0"/>
            </w:pPr>
            <w:r>
              <w:t>With the percentage of 66.5%</w:t>
            </w:r>
          </w:p>
        </w:tc>
      </w:tr>
      <w:tr w:rsidR="00F61DF9" w:rsidRPr="00CF1A49" w14:paraId="60F6DBBB" w14:textId="77777777" w:rsidTr="00E20E8B">
        <w:trPr>
          <w:gridBefore w:val="1"/>
          <w:wBefore w:w="95" w:type="dxa"/>
        </w:trPr>
        <w:tc>
          <w:tcPr>
            <w:tcW w:w="9290" w:type="dxa"/>
            <w:gridSpan w:val="3"/>
            <w:tcMar>
              <w:top w:w="216" w:type="dxa"/>
            </w:tcMar>
          </w:tcPr>
          <w:p w14:paraId="39F3E740" w14:textId="77777777" w:rsidR="00F61DF9" w:rsidRPr="00CF1A49" w:rsidRDefault="005804C8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2021</w:t>
            </w:r>
          </w:p>
          <w:p w14:paraId="5CFB61B5" w14:textId="77777777" w:rsidR="00F61DF9" w:rsidRPr="00CF1A49" w:rsidRDefault="005804C8" w:rsidP="00F61DF9">
            <w:pPr>
              <w:pStyle w:val="Heading2"/>
              <w:contextualSpacing w:val="0"/>
              <w:outlineLvl w:val="1"/>
            </w:pPr>
            <w:r w:rsidRPr="00153209">
              <w:rPr>
                <w:color w:val="000000" w:themeColor="text1"/>
              </w:rPr>
              <w:t>BSC.COMPUTER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MUTHAYAMMAL COLLEGE OF ARTS AND SCIENCE</w:t>
            </w:r>
          </w:p>
          <w:p w14:paraId="32E04654" w14:textId="77777777" w:rsidR="00F61DF9" w:rsidRDefault="005804C8" w:rsidP="00F61DF9">
            <w:r>
              <w:t>With the Percentage of 68.8%</w:t>
            </w:r>
          </w:p>
        </w:tc>
      </w:tr>
      <w:tr w:rsidR="003A0632" w:rsidRPr="006E1507" w14:paraId="2E48B448" w14:textId="77777777" w:rsidTr="00E20E8B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25" w:type="dxa"/>
        </w:trPr>
        <w:tc>
          <w:tcPr>
            <w:tcW w:w="4680" w:type="dxa"/>
            <w:gridSpan w:val="2"/>
          </w:tcPr>
          <w:p w14:paraId="79587F41" w14:textId="77777777" w:rsidR="00153209" w:rsidRPr="006E1507" w:rsidRDefault="00153209" w:rsidP="00E20E8B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5316D726" w14:textId="77777777" w:rsidR="005804C8" w:rsidRPr="006E1507" w:rsidRDefault="005804C8" w:rsidP="009569D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390214" w14:textId="77777777" w:rsidR="009569D4" w:rsidRDefault="009569D4" w:rsidP="0062312F">
      <w:pPr>
        <w:pStyle w:val="Heading1"/>
      </w:pPr>
      <w:r>
        <w:t>Personal traits</w:t>
      </w:r>
    </w:p>
    <w:p w14:paraId="44117D86" w14:textId="183D8C22" w:rsidR="009569D4" w:rsidRPr="006E1507" w:rsidRDefault="009569D4" w:rsidP="00FE783A">
      <w:pPr>
        <w:pStyle w:val="ListBullet"/>
      </w:pPr>
      <w:r>
        <w:t>Quick Learner</w:t>
      </w:r>
      <w:r w:rsidR="00FE783A">
        <w:t xml:space="preserve"> and Self-Learner</w:t>
      </w:r>
    </w:p>
    <w:p w14:paraId="6E0969B9" w14:textId="77777777" w:rsidR="009569D4" w:rsidRPr="006E1507" w:rsidRDefault="009569D4" w:rsidP="009569D4">
      <w:pPr>
        <w:pStyle w:val="ListBullet"/>
      </w:pPr>
      <w:r>
        <w:t>Problem-Solving</w:t>
      </w:r>
    </w:p>
    <w:p w14:paraId="7A29DB8F" w14:textId="77777777" w:rsidR="009569D4" w:rsidRDefault="009569D4" w:rsidP="009569D4">
      <w:pPr>
        <w:pStyle w:val="ListBullet"/>
      </w:pPr>
      <w:r>
        <w:t>Teamwork and Collaboration</w:t>
      </w:r>
    </w:p>
    <w:p w14:paraId="48CDDA6A" w14:textId="3E726F06" w:rsidR="00E20E8B" w:rsidRDefault="00E20E8B" w:rsidP="00FE783A">
      <w:pPr>
        <w:pStyle w:val="ListBullet"/>
      </w:pPr>
      <w:r>
        <w:t>Willingness to take up challenging assignments</w:t>
      </w:r>
      <w:r w:rsidR="00FE783A">
        <w:t xml:space="preserve"> and Adaptable to new environment</w:t>
      </w:r>
    </w:p>
    <w:p w14:paraId="1589F67F" w14:textId="2C9814C4" w:rsidR="00381D09" w:rsidRPr="00D20502" w:rsidRDefault="001A441E" w:rsidP="00D20502">
      <w:pPr>
        <w:pStyle w:val="Heading1"/>
      </w:pPr>
      <w:r>
        <w:t>TECHNICAL SKILLS</w:t>
      </w:r>
    </w:p>
    <w:p w14:paraId="68C23316" w14:textId="77777777" w:rsidR="00381D09" w:rsidRPr="00381D09" w:rsidRDefault="00381D09" w:rsidP="00D20502">
      <w:pPr>
        <w:pStyle w:val="ContactInfo"/>
        <w:numPr>
          <w:ilvl w:val="0"/>
          <w:numId w:val="21"/>
        </w:numPr>
        <w:jc w:val="left"/>
      </w:pPr>
      <w:r w:rsidRPr="00D20502">
        <w:rPr>
          <w:b/>
        </w:rPr>
        <w:t>Programming Languages</w:t>
      </w:r>
      <w:r w:rsidRPr="00381D09">
        <w:t>: Proficient in C, C++, Java, and Python.</w:t>
      </w:r>
    </w:p>
    <w:p w14:paraId="7D2EC1BC" w14:textId="77777777" w:rsidR="00381D09" w:rsidRPr="00381D09" w:rsidRDefault="00381D09" w:rsidP="00D20502">
      <w:pPr>
        <w:pStyle w:val="ContactInfo"/>
        <w:numPr>
          <w:ilvl w:val="0"/>
          <w:numId w:val="21"/>
        </w:numPr>
        <w:jc w:val="left"/>
      </w:pPr>
      <w:r w:rsidRPr="00D20502">
        <w:rPr>
          <w:b/>
        </w:rPr>
        <w:t>Application Servers</w:t>
      </w:r>
      <w:r w:rsidRPr="00381D09">
        <w:t>: Experienced with IBM WebSphere, JBoss, and WebLogic.</w:t>
      </w:r>
    </w:p>
    <w:p w14:paraId="05CB34F9" w14:textId="77777777" w:rsidR="00381D09" w:rsidRPr="00381D09" w:rsidRDefault="00381D09" w:rsidP="00D20502">
      <w:pPr>
        <w:pStyle w:val="ContactInfo"/>
        <w:numPr>
          <w:ilvl w:val="0"/>
          <w:numId w:val="21"/>
        </w:numPr>
        <w:jc w:val="left"/>
      </w:pPr>
      <w:r w:rsidRPr="00D20502">
        <w:rPr>
          <w:b/>
        </w:rPr>
        <w:t>Containerization</w:t>
      </w:r>
      <w:r w:rsidRPr="00381D09">
        <w:t>: Familiar with Docker and Kubernetes (K8S).</w:t>
      </w:r>
    </w:p>
    <w:p w14:paraId="5FBBE8AE" w14:textId="77777777" w:rsidR="00381D09" w:rsidRPr="00381D09" w:rsidRDefault="00381D09" w:rsidP="00D20502">
      <w:pPr>
        <w:pStyle w:val="ContactInfo"/>
        <w:numPr>
          <w:ilvl w:val="0"/>
          <w:numId w:val="21"/>
        </w:numPr>
        <w:jc w:val="left"/>
      </w:pPr>
      <w:r w:rsidRPr="00D20502">
        <w:rPr>
          <w:b/>
        </w:rPr>
        <w:t>Version</w:t>
      </w:r>
      <w:r w:rsidRPr="00381D09">
        <w:t xml:space="preserve"> </w:t>
      </w:r>
      <w:r w:rsidRPr="00D20502">
        <w:rPr>
          <w:b/>
        </w:rPr>
        <w:t>Control</w:t>
      </w:r>
      <w:r w:rsidRPr="00381D09">
        <w:t>: Proficient in using Git and managing code repositories.</w:t>
      </w:r>
    </w:p>
    <w:p w14:paraId="46DA4C34" w14:textId="77777777" w:rsidR="00381D09" w:rsidRPr="00381D09" w:rsidRDefault="00381D09" w:rsidP="00D20502">
      <w:pPr>
        <w:pStyle w:val="ContactInfo"/>
        <w:numPr>
          <w:ilvl w:val="0"/>
          <w:numId w:val="21"/>
        </w:numPr>
        <w:jc w:val="left"/>
      </w:pPr>
      <w:r w:rsidRPr="00D20502">
        <w:rPr>
          <w:b/>
        </w:rPr>
        <w:t>Databases</w:t>
      </w:r>
      <w:r w:rsidRPr="00381D09">
        <w:t>: Skilled in working with Oracle SQL, PostgreSQL, MySQL, and MongoDB.</w:t>
      </w:r>
    </w:p>
    <w:p w14:paraId="3FAA3D6F" w14:textId="77777777" w:rsidR="00381D09" w:rsidRPr="00381D09" w:rsidRDefault="00381D09" w:rsidP="00D20502">
      <w:pPr>
        <w:pStyle w:val="ContactInfo"/>
        <w:numPr>
          <w:ilvl w:val="0"/>
          <w:numId w:val="21"/>
        </w:numPr>
        <w:jc w:val="left"/>
      </w:pPr>
      <w:r w:rsidRPr="00D20502">
        <w:rPr>
          <w:b/>
        </w:rPr>
        <w:t>Scripting</w:t>
      </w:r>
      <w:r w:rsidRPr="00381D09">
        <w:t>: Competent in Shell and batch scripting for automation and maintenance tasks.</w:t>
      </w:r>
    </w:p>
    <w:p w14:paraId="01039D4D" w14:textId="77777777" w:rsidR="00381D09" w:rsidRPr="00381D09" w:rsidRDefault="00381D09" w:rsidP="00D20502">
      <w:pPr>
        <w:pStyle w:val="ContactInfo"/>
        <w:numPr>
          <w:ilvl w:val="0"/>
          <w:numId w:val="21"/>
        </w:numPr>
        <w:jc w:val="left"/>
      </w:pPr>
      <w:r w:rsidRPr="00D20502">
        <w:rPr>
          <w:b/>
        </w:rPr>
        <w:t>Continuous Integration/Continuous Deployment (CI/CD):</w:t>
      </w:r>
      <w:r w:rsidRPr="00381D09">
        <w:t xml:space="preserve"> Proficient with Jenkins for automating build and deployment processes.</w:t>
      </w:r>
    </w:p>
    <w:p w14:paraId="02B63B83" w14:textId="77777777" w:rsidR="00381D09" w:rsidRPr="00381D09" w:rsidRDefault="00381D09" w:rsidP="00D20502">
      <w:pPr>
        <w:pStyle w:val="ContactInfo"/>
        <w:numPr>
          <w:ilvl w:val="0"/>
          <w:numId w:val="21"/>
        </w:numPr>
        <w:jc w:val="left"/>
      </w:pPr>
      <w:r w:rsidRPr="00D20502">
        <w:rPr>
          <w:b/>
        </w:rPr>
        <w:t>API</w:t>
      </w:r>
      <w:r w:rsidRPr="00381D09">
        <w:t xml:space="preserve"> </w:t>
      </w:r>
      <w:r w:rsidRPr="00D20502">
        <w:rPr>
          <w:b/>
        </w:rPr>
        <w:t>Testing</w:t>
      </w:r>
      <w:r w:rsidRPr="00381D09">
        <w:t>: Proficient in using Postman for API testing and documentation.</w:t>
      </w:r>
    </w:p>
    <w:p w14:paraId="71AFD367" w14:textId="0922E21D" w:rsidR="00D20502" w:rsidRDefault="00381D09" w:rsidP="00B84C06">
      <w:pPr>
        <w:pStyle w:val="ContactInfo"/>
        <w:numPr>
          <w:ilvl w:val="0"/>
          <w:numId w:val="21"/>
        </w:numPr>
        <w:spacing w:line="276" w:lineRule="auto"/>
        <w:jc w:val="left"/>
      </w:pPr>
      <w:r w:rsidRPr="00D20502">
        <w:rPr>
          <w:b/>
        </w:rPr>
        <w:t>Artifact</w:t>
      </w:r>
      <w:r w:rsidRPr="00381D09">
        <w:t xml:space="preserve"> </w:t>
      </w:r>
      <w:r w:rsidRPr="00D20502">
        <w:rPr>
          <w:b/>
        </w:rPr>
        <w:t>Repositories</w:t>
      </w:r>
      <w:r w:rsidRPr="00381D09">
        <w:t>: Experienced with Evdtr and Jfrog for managing software artifacts.</w:t>
      </w:r>
    </w:p>
    <w:p w14:paraId="00B96A19" w14:textId="01C6F0E2" w:rsidR="00FE783A" w:rsidRDefault="00FE783A" w:rsidP="00FE783A">
      <w:pPr>
        <w:pStyle w:val="Heading1"/>
      </w:pPr>
      <w:r>
        <w:t xml:space="preserve">Awards </w:t>
      </w:r>
      <w:r w:rsidR="00074CC8">
        <w:t>Received</w:t>
      </w:r>
    </w:p>
    <w:p w14:paraId="100F274D" w14:textId="1041C5E5" w:rsidR="00D20502" w:rsidRDefault="00FE783A" w:rsidP="00D20502">
      <w:r>
        <w:t xml:space="preserve">         </w:t>
      </w:r>
      <w:r w:rsidR="00074CC8" w:rsidRPr="00074CC8">
        <w:t xml:space="preserve">Honored with the </w:t>
      </w:r>
      <w:r w:rsidR="00074CC8" w:rsidRPr="006F2ED7">
        <w:rPr>
          <w:b/>
          <w:bCs/>
        </w:rPr>
        <w:t>GEM</w:t>
      </w:r>
      <w:r w:rsidR="00074CC8" w:rsidRPr="00074CC8">
        <w:t xml:space="preserve"> Award for Best Performance at Infosys, acknowledging exceptional contributions and outstanding performance.</w:t>
      </w:r>
    </w:p>
    <w:p w14:paraId="4ACB77E0" w14:textId="70F5EA4D" w:rsidR="004B0908" w:rsidRDefault="004B0908" w:rsidP="004B0908">
      <w:pPr>
        <w:pStyle w:val="Heading1"/>
      </w:pPr>
      <w:r>
        <w:t>Declaration</w:t>
      </w:r>
    </w:p>
    <w:p w14:paraId="7AC2B2F3" w14:textId="77777777" w:rsidR="004B0908" w:rsidRDefault="004B0908" w:rsidP="004B0908">
      <w:r>
        <w:t xml:space="preserve">           </w:t>
      </w:r>
      <w:r w:rsidRPr="004B0908">
        <w:t>I hereby declare that all the details provided above are true to the best of my knowledge.</w:t>
      </w:r>
    </w:p>
    <w:p w14:paraId="1A5807AB" w14:textId="77777777" w:rsidR="004B0908" w:rsidRDefault="004B0908" w:rsidP="004B0908"/>
    <w:p w14:paraId="3E2AFA78" w14:textId="77777777" w:rsidR="004B0908" w:rsidRDefault="004B0908" w:rsidP="004B0908"/>
    <w:p w14:paraId="11D7B526" w14:textId="56E60953" w:rsidR="004B0908" w:rsidRPr="003240DB" w:rsidRDefault="004B0908" w:rsidP="007B5373">
      <w:pPr>
        <w:ind w:firstLine="720"/>
        <w:rPr>
          <w:b/>
          <w:sz w:val="24"/>
          <w:szCs w:val="24"/>
        </w:rPr>
      </w:pPr>
      <w:r w:rsidRPr="003240D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3240DB">
        <w:rPr>
          <w:rFonts w:ascii="Brush Script MT" w:hAnsi="Brush Script MT"/>
          <w:sz w:val="24"/>
          <w:szCs w:val="24"/>
        </w:rPr>
        <w:t xml:space="preserve">Manoj R </w:t>
      </w:r>
    </w:p>
    <w:p w14:paraId="79EAA804" w14:textId="68B4559C" w:rsidR="004B0908" w:rsidRPr="004B0908" w:rsidRDefault="004B0908" w:rsidP="007B5373">
      <w:pPr>
        <w:ind w:left="7920"/>
        <w:rPr>
          <w:b/>
        </w:rPr>
      </w:pPr>
      <w:r w:rsidRPr="003240DB">
        <w:rPr>
          <w:b/>
          <w:sz w:val="24"/>
          <w:szCs w:val="24"/>
        </w:rPr>
        <w:t>Signature</w:t>
      </w:r>
    </w:p>
    <w:sectPr w:rsidR="004B0908" w:rsidRPr="004B0908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2DEB" w14:textId="77777777" w:rsidR="00B83F60" w:rsidRDefault="00B83F60" w:rsidP="0068194B">
      <w:r>
        <w:separator/>
      </w:r>
    </w:p>
    <w:p w14:paraId="72526663" w14:textId="77777777" w:rsidR="00B83F60" w:rsidRDefault="00B83F60"/>
    <w:p w14:paraId="5E2ED1E2" w14:textId="77777777" w:rsidR="00B83F60" w:rsidRDefault="00B83F60"/>
  </w:endnote>
  <w:endnote w:type="continuationSeparator" w:id="0">
    <w:p w14:paraId="5F14642F" w14:textId="77777777" w:rsidR="00B83F60" w:rsidRDefault="00B83F60" w:rsidP="0068194B">
      <w:r>
        <w:continuationSeparator/>
      </w:r>
    </w:p>
    <w:p w14:paraId="2C5440DB" w14:textId="77777777" w:rsidR="00B83F60" w:rsidRDefault="00B83F60"/>
    <w:p w14:paraId="3748ECF9" w14:textId="77777777" w:rsidR="00B83F60" w:rsidRDefault="00B83F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D1E0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B60C" w14:textId="77777777" w:rsidR="00B83F60" w:rsidRDefault="00B83F60" w:rsidP="0068194B">
      <w:r>
        <w:separator/>
      </w:r>
    </w:p>
    <w:p w14:paraId="5A6EDA3A" w14:textId="77777777" w:rsidR="00B83F60" w:rsidRDefault="00B83F60"/>
    <w:p w14:paraId="69B6C440" w14:textId="77777777" w:rsidR="00B83F60" w:rsidRDefault="00B83F60"/>
  </w:footnote>
  <w:footnote w:type="continuationSeparator" w:id="0">
    <w:p w14:paraId="75926E19" w14:textId="77777777" w:rsidR="00B83F60" w:rsidRDefault="00B83F60" w:rsidP="0068194B">
      <w:r>
        <w:continuationSeparator/>
      </w:r>
    </w:p>
    <w:p w14:paraId="0D96A807" w14:textId="77777777" w:rsidR="00B83F60" w:rsidRDefault="00B83F60"/>
    <w:p w14:paraId="67B8BA3B" w14:textId="77777777" w:rsidR="00B83F60" w:rsidRDefault="00B83F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480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54E5C5" wp14:editId="0EFFB5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w14:anchorId="1128BBD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FA61E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B5487A"/>
    <w:multiLevelType w:val="hybridMultilevel"/>
    <w:tmpl w:val="8244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A5F640FC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B54D5"/>
    <w:multiLevelType w:val="hybridMultilevel"/>
    <w:tmpl w:val="5EB0F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6EA7"/>
    <w:multiLevelType w:val="hybridMultilevel"/>
    <w:tmpl w:val="88FEF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3473C"/>
    <w:multiLevelType w:val="hybridMultilevel"/>
    <w:tmpl w:val="2FF42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859C2"/>
    <w:multiLevelType w:val="multilevel"/>
    <w:tmpl w:val="6E449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99A654F"/>
    <w:multiLevelType w:val="hybridMultilevel"/>
    <w:tmpl w:val="C76C1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D1E3C"/>
    <w:multiLevelType w:val="hybridMultilevel"/>
    <w:tmpl w:val="4C72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0065D"/>
    <w:multiLevelType w:val="hybridMultilevel"/>
    <w:tmpl w:val="972AB7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9"/>
  </w:num>
  <w:num w:numId="17">
    <w:abstractNumId w:val="20"/>
  </w:num>
  <w:num w:numId="18">
    <w:abstractNumId w:val="18"/>
  </w:num>
  <w:num w:numId="19">
    <w:abstractNumId w:val="17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C8"/>
    <w:rsid w:val="000001EF"/>
    <w:rsid w:val="00007322"/>
    <w:rsid w:val="00007728"/>
    <w:rsid w:val="00024584"/>
    <w:rsid w:val="00024730"/>
    <w:rsid w:val="00055E95"/>
    <w:rsid w:val="0007021F"/>
    <w:rsid w:val="00074CC8"/>
    <w:rsid w:val="000B2BA5"/>
    <w:rsid w:val="000C4B66"/>
    <w:rsid w:val="000F2F8C"/>
    <w:rsid w:val="0010006E"/>
    <w:rsid w:val="001045A8"/>
    <w:rsid w:val="00114A91"/>
    <w:rsid w:val="001427E1"/>
    <w:rsid w:val="00153209"/>
    <w:rsid w:val="00163668"/>
    <w:rsid w:val="00164667"/>
    <w:rsid w:val="00171566"/>
    <w:rsid w:val="00172C77"/>
    <w:rsid w:val="00174676"/>
    <w:rsid w:val="001755A8"/>
    <w:rsid w:val="00184014"/>
    <w:rsid w:val="00192008"/>
    <w:rsid w:val="001A441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1F60"/>
    <w:rsid w:val="00212D9C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567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40DB"/>
    <w:rsid w:val="00325AB9"/>
    <w:rsid w:val="00325B57"/>
    <w:rsid w:val="00336056"/>
    <w:rsid w:val="003544E1"/>
    <w:rsid w:val="00366398"/>
    <w:rsid w:val="00381D09"/>
    <w:rsid w:val="00391377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07822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908"/>
    <w:rsid w:val="004B4F47"/>
    <w:rsid w:val="004B6AD0"/>
    <w:rsid w:val="004C2D5D"/>
    <w:rsid w:val="004C33E1"/>
    <w:rsid w:val="004C5D88"/>
    <w:rsid w:val="004E01EB"/>
    <w:rsid w:val="004E2794"/>
    <w:rsid w:val="00510392"/>
    <w:rsid w:val="00513E2A"/>
    <w:rsid w:val="00566A35"/>
    <w:rsid w:val="0056701E"/>
    <w:rsid w:val="005740D7"/>
    <w:rsid w:val="005804C8"/>
    <w:rsid w:val="00583789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55D1"/>
    <w:rsid w:val="006618E9"/>
    <w:rsid w:val="0068194B"/>
    <w:rsid w:val="00692703"/>
    <w:rsid w:val="006A1962"/>
    <w:rsid w:val="006B5D48"/>
    <w:rsid w:val="006B7D7B"/>
    <w:rsid w:val="006C1A5E"/>
    <w:rsid w:val="006E1507"/>
    <w:rsid w:val="006F2ED7"/>
    <w:rsid w:val="00712D8B"/>
    <w:rsid w:val="00712EE5"/>
    <w:rsid w:val="007273B7"/>
    <w:rsid w:val="007311C4"/>
    <w:rsid w:val="00733E0A"/>
    <w:rsid w:val="00743A7A"/>
    <w:rsid w:val="0074403D"/>
    <w:rsid w:val="0074677E"/>
    <w:rsid w:val="00746D44"/>
    <w:rsid w:val="007538DC"/>
    <w:rsid w:val="00757803"/>
    <w:rsid w:val="0079206B"/>
    <w:rsid w:val="00796076"/>
    <w:rsid w:val="007B5373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27F05"/>
    <w:rsid w:val="009361BA"/>
    <w:rsid w:val="00944F78"/>
    <w:rsid w:val="009510E7"/>
    <w:rsid w:val="00952C89"/>
    <w:rsid w:val="009569D4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172C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451E"/>
    <w:rsid w:val="00A755E8"/>
    <w:rsid w:val="00A93A5D"/>
    <w:rsid w:val="00AB32F8"/>
    <w:rsid w:val="00AB610B"/>
    <w:rsid w:val="00AD360E"/>
    <w:rsid w:val="00AD40FB"/>
    <w:rsid w:val="00AD782D"/>
    <w:rsid w:val="00AE7650"/>
    <w:rsid w:val="00B00E89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3F60"/>
    <w:rsid w:val="00B8494C"/>
    <w:rsid w:val="00BA1546"/>
    <w:rsid w:val="00BB4E51"/>
    <w:rsid w:val="00BD431F"/>
    <w:rsid w:val="00BE423E"/>
    <w:rsid w:val="00BE5E01"/>
    <w:rsid w:val="00BF61AC"/>
    <w:rsid w:val="00C47FA6"/>
    <w:rsid w:val="00C57FC6"/>
    <w:rsid w:val="00C66A7D"/>
    <w:rsid w:val="00C779DA"/>
    <w:rsid w:val="00C814F7"/>
    <w:rsid w:val="00C86B46"/>
    <w:rsid w:val="00C87348"/>
    <w:rsid w:val="00C969C6"/>
    <w:rsid w:val="00CA4B4D"/>
    <w:rsid w:val="00CB35C3"/>
    <w:rsid w:val="00CD323D"/>
    <w:rsid w:val="00CE4030"/>
    <w:rsid w:val="00CE64B3"/>
    <w:rsid w:val="00CF1A49"/>
    <w:rsid w:val="00D0630C"/>
    <w:rsid w:val="00D20502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0E8B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5383"/>
    <w:rsid w:val="00FB31C1"/>
    <w:rsid w:val="00FB58F2"/>
    <w:rsid w:val="00FC6AEA"/>
    <w:rsid w:val="00FD3D13"/>
    <w:rsid w:val="00FE55A2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B44D4"/>
  <w15:chartTrackingRefBased/>
  <w15:docId w15:val="{7405571C-8C17-4040-9D45-A0D21F8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4C8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5320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E7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raj1107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oj-r-47a683226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F3498F93F442B6AE5D385B42858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62D3-B21E-4B75-B2EB-560752D7CBE3}"/>
      </w:docPartPr>
      <w:docPartBody>
        <w:p w:rsidR="009B7874" w:rsidRDefault="00D058EB">
          <w:pPr>
            <w:pStyle w:val="BDF3498F93F442B6AE5D385B4285849B"/>
          </w:pPr>
          <w:r w:rsidRPr="00CF1A49">
            <w:t>·</w:t>
          </w:r>
        </w:p>
      </w:docPartBody>
    </w:docPart>
    <w:docPart>
      <w:docPartPr>
        <w:name w:val="D164EF841D6C40789FF39FAC18577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D9A0-F5AA-486F-8A3A-1F9EC63BA1FB}"/>
      </w:docPartPr>
      <w:docPartBody>
        <w:p w:rsidR="009B7874" w:rsidRDefault="00D058EB">
          <w:pPr>
            <w:pStyle w:val="D164EF841D6C40789FF39FAC185775AB"/>
          </w:pPr>
          <w:r w:rsidRPr="00CF1A49">
            <w:t>Experience</w:t>
          </w:r>
        </w:p>
      </w:docPartBody>
    </w:docPart>
    <w:docPart>
      <w:docPartPr>
        <w:name w:val="147E034E2EFD4803976D5A61EDF80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878E-2B6E-458C-A929-D904DF3A3AD5}"/>
      </w:docPartPr>
      <w:docPartBody>
        <w:p w:rsidR="009B7874" w:rsidRDefault="00D058EB">
          <w:pPr>
            <w:pStyle w:val="147E034E2EFD4803976D5A61EDF80F7D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48"/>
    <w:rsid w:val="00077403"/>
    <w:rsid w:val="000B663A"/>
    <w:rsid w:val="002213DE"/>
    <w:rsid w:val="003151FA"/>
    <w:rsid w:val="003960CD"/>
    <w:rsid w:val="007F3022"/>
    <w:rsid w:val="009B7874"/>
    <w:rsid w:val="00B73EBF"/>
    <w:rsid w:val="00D058EB"/>
    <w:rsid w:val="00D91843"/>
    <w:rsid w:val="00EE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DF3498F93F442B6AE5D385B4285849B">
    <w:name w:val="BDF3498F93F442B6AE5D385B4285849B"/>
  </w:style>
  <w:style w:type="paragraph" w:customStyle="1" w:styleId="D164EF841D6C40789FF39FAC185775AB">
    <w:name w:val="D164EF841D6C40789FF39FAC185775AB"/>
  </w:style>
  <w:style w:type="character" w:styleId="SubtleReference">
    <w:name w:val="Subtle Reference"/>
    <w:basedOn w:val="DefaultParagraphFont"/>
    <w:uiPriority w:val="10"/>
    <w:qFormat/>
    <w:rsid w:val="00EE4148"/>
    <w:rPr>
      <w:b/>
      <w:caps w:val="0"/>
      <w:smallCaps/>
      <w:color w:val="595959" w:themeColor="text1" w:themeTint="A6"/>
    </w:rPr>
  </w:style>
  <w:style w:type="paragraph" w:customStyle="1" w:styleId="147E034E2EFD4803976D5A61EDF80F7D">
    <w:name w:val="147E034E2EFD4803976D5A61EDF80F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797C5-E22E-4B48-A4A1-15745D43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186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</dc:creator>
  <cp:keywords/>
  <dc:description/>
  <cp:lastModifiedBy>Rakesh N</cp:lastModifiedBy>
  <cp:revision>20</cp:revision>
  <dcterms:created xsi:type="dcterms:W3CDTF">2023-04-01T05:44:00Z</dcterms:created>
  <dcterms:modified xsi:type="dcterms:W3CDTF">2023-09-22T16:02:00Z</dcterms:modified>
  <cp:category/>
</cp:coreProperties>
</file>